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7510"/>
      </w:tblGrid>
      <w:tr w:rsidR="000A624A" w:rsidRPr="00524E9C" w14:paraId="6D89FE18" w14:textId="77777777" w:rsidTr="00A30AAD">
        <w:tc>
          <w:tcPr>
            <w:tcW w:w="1843" w:type="dxa"/>
          </w:tcPr>
          <w:p w14:paraId="241773E5" w14:textId="24352C7C" w:rsidR="009C59EB" w:rsidRPr="00FB4614" w:rsidRDefault="000A624A" w:rsidP="00F462BE">
            <w:pPr>
              <w:pStyle w:val="Titolo"/>
            </w:pPr>
            <w:r>
              <w:rPr>
                <w:noProof/>
              </w:rPr>
              <w:drawing>
                <wp:inline distT="0" distB="0" distL="0" distR="0" wp14:anchorId="26F85A41" wp14:editId="50C655B2">
                  <wp:extent cx="1934822" cy="914400"/>
                  <wp:effectExtent l="0" t="0" r="0" b="0"/>
                  <wp:docPr id="3" name="Immagine 3" descr="Discover the Top 10 IoT Applications in 2020 | Transmedi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Discover the Top 10 IoT Applications in 2020 | Transmedia ..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342" cy="95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9" w:type="dxa"/>
          </w:tcPr>
          <w:p w14:paraId="32C5E90A" w14:textId="006C5807" w:rsidR="000A624A" w:rsidRPr="000A624A" w:rsidRDefault="000A624A" w:rsidP="000A624A">
            <w:pPr>
              <w:pStyle w:val="Titolo"/>
              <w:rPr>
                <w:lang w:val="en-US"/>
              </w:rPr>
            </w:pPr>
            <w:r w:rsidRPr="000A624A">
              <w:rPr>
                <w:lang w:val="en-US"/>
              </w:rPr>
              <w:t>Progetto Finale software Engineering for</w:t>
            </w:r>
            <w:r>
              <w:rPr>
                <w:lang w:val="en-US"/>
              </w:rPr>
              <w:t xml:space="preserve"> autonomous system</w:t>
            </w:r>
          </w:p>
        </w:tc>
      </w:tr>
      <w:tr w:rsidR="000A624A" w:rsidRPr="00FB4614" w14:paraId="21EE0AD3" w14:textId="77777777" w:rsidTr="00A30AAD">
        <w:tc>
          <w:tcPr>
            <w:tcW w:w="1843" w:type="dxa"/>
            <w:shd w:val="clear" w:color="auto" w:fill="000000" w:themeFill="text1"/>
          </w:tcPr>
          <w:p w14:paraId="61E5DA46" w14:textId="77777777" w:rsidR="0045538D" w:rsidRPr="00FB4614" w:rsidRDefault="00AF4149" w:rsidP="00884234">
            <w:pPr>
              <w:pStyle w:val="Titolo2"/>
              <w:outlineLvl w:val="1"/>
            </w:pPr>
            <w:sdt>
              <w:sdtPr>
                <w:id w:val="1200352403"/>
                <w:placeholder>
                  <w:docPart w:val="2C5B95884772884E9FD1594AE5206C5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 progetto:</w:t>
                </w:r>
              </w:sdtContent>
            </w:sdt>
          </w:p>
        </w:tc>
        <w:tc>
          <w:tcPr>
            <w:tcW w:w="8929" w:type="dxa"/>
            <w:shd w:val="clear" w:color="auto" w:fill="000000" w:themeFill="text1"/>
          </w:tcPr>
          <w:p w14:paraId="49F39D80" w14:textId="448487D4" w:rsidR="0045538D" w:rsidRPr="00FB4614" w:rsidRDefault="000A624A" w:rsidP="009756AD">
            <w:pPr>
              <w:pStyle w:val="Titolo5"/>
              <w:outlineLvl w:val="4"/>
            </w:pPr>
            <w:r>
              <w:t>Termocoperta intelligente per terapia intensiva</w:t>
            </w:r>
          </w:p>
        </w:tc>
      </w:tr>
      <w:tr w:rsidR="000A624A" w:rsidRPr="00FB4614" w14:paraId="3D2548A9" w14:textId="77777777" w:rsidTr="00A30AAD">
        <w:tc>
          <w:tcPr>
            <w:tcW w:w="1843" w:type="dxa"/>
            <w:shd w:val="clear" w:color="auto" w:fill="000000" w:themeFill="text1"/>
          </w:tcPr>
          <w:p w14:paraId="4421F387" w14:textId="6F9C5380" w:rsidR="0045538D" w:rsidRPr="00FB4614" w:rsidRDefault="0045538D" w:rsidP="00884234">
            <w:pPr>
              <w:pStyle w:val="Titolo2"/>
              <w:outlineLvl w:val="1"/>
            </w:pPr>
          </w:p>
        </w:tc>
        <w:tc>
          <w:tcPr>
            <w:tcW w:w="8929" w:type="dxa"/>
            <w:shd w:val="clear" w:color="auto" w:fill="000000" w:themeFill="text1"/>
          </w:tcPr>
          <w:p w14:paraId="658868B1" w14:textId="21F66986" w:rsidR="0045538D" w:rsidRPr="00FB4614" w:rsidRDefault="0045538D" w:rsidP="009756AD">
            <w:pPr>
              <w:pStyle w:val="Titolo5"/>
              <w:outlineLvl w:val="4"/>
            </w:pPr>
          </w:p>
        </w:tc>
      </w:tr>
    </w:tbl>
    <w:p w14:paraId="5A61469F" w14:textId="3B2F8B68" w:rsidR="00B30AE3" w:rsidRPr="00FB4614" w:rsidRDefault="000A624A" w:rsidP="00391ABD">
      <w:r>
        <w:t>Questo progetto riguarderà lo sviluppo di una termocoperta intelligente in grado di adattare la temperatura della coperta in base alle esigenze del paziente</w:t>
      </w:r>
      <w:r w:rsidR="00EB6271">
        <w:t>.</w:t>
      </w:r>
    </w:p>
    <w:tbl>
      <w:tblPr>
        <w:tblStyle w:val="Calendario1"/>
        <w:tblW w:w="5000" w:type="pct"/>
        <w:tblLook w:val="0620" w:firstRow="1" w:lastRow="0" w:firstColumn="0" w:lastColumn="0" w:noHBand="1" w:noVBand="1"/>
      </w:tblPr>
      <w:tblGrid>
        <w:gridCol w:w="3384"/>
        <w:gridCol w:w="3215"/>
        <w:gridCol w:w="4173"/>
      </w:tblGrid>
      <w:tr w:rsidR="002C476C" w:rsidRPr="00FB4614" w14:paraId="6C4F1C4D" w14:textId="77777777" w:rsidTr="000A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gridSpan w:val="3"/>
            <w:tcBorders>
              <w:bottom w:val="dashed" w:sz="8" w:space="0" w:color="auto"/>
            </w:tcBorders>
          </w:tcPr>
          <w:p w14:paraId="60DF29B0" w14:textId="77777777" w:rsidR="002C476C" w:rsidRPr="00FB4614" w:rsidRDefault="0063699B" w:rsidP="00884234">
            <w:pPr>
              <w:pStyle w:val="Titolo1"/>
              <w:outlineLvl w:val="0"/>
              <w:rPr>
                <w:b w:val="0"/>
              </w:rPr>
            </w:pPr>
            <w:r w:rsidRPr="00FB4614"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357EDD9B" wp14:editId="5F085E0C">
                      <wp:extent cx="386715" cy="386715"/>
                      <wp:effectExtent l="0" t="0" r="0" b="0"/>
                      <wp:docPr id="1" name="Gruppo 1" descr="icona partecipan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Forma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ttangolo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ttangolo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ttangolo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ttangolo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09AAE" id="Gruppo 1" o:spid="_x0000_s1026" alt="icona partecipanti" style="width:30.45pt;height:30.45pt;mso-position-horizontal-relative:char;mso-position-vertical-relative:line" coordsize="7874,7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">
                      <v:shape id="Forma" o:spid="_x0000_s1027" style="position:absolute;width:7874;height:7874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&#13;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ttangolo" o:spid="_x0000_s1028" style="position:absolute;left:5334;top:6604;width:508;height:2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" filled="f" stroked="f" strokeweight="1pt">
                        <v:stroke miterlimit="4"/>
                        <v:textbox inset="3pt,3pt,3pt,3pt"/>
                      </v:rect>
                      <v:rect id="Rettangolo" o:spid="_x0000_s1029" style="position:absolute;left:5334;top:7112;width:508;height:2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" filled="f" stroked="f" strokeweight="1pt">
                        <v:stroke miterlimit="4"/>
                        <v:textbox inset="3pt,3pt,3pt,3pt"/>
                      </v:rect>
                      <v:rect id="Rettangolo" o:spid="_x0000_s1030" style="position:absolute;left:2032;top:4826;width:508;height:2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" filled="f" stroked="f" strokeweight="1pt">
                        <v:stroke miterlimit="4"/>
                        <v:textbox inset="3pt,3pt,3pt,3pt"/>
                      </v:rect>
                      <v:rect id="Rettangolo" o:spid="_x0000_s1031" style="position:absolute;left:2032;top:5334;width:508;height:2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" filled="f" stroked="f" strokeweight="1pt">
                        <v:stroke miterlimit="4"/>
                        <v:textbox inset="3pt,3pt,3pt,3pt"/>
                      </v:rect>
                      <w10:anchorlock/>
                    </v:group>
                  </w:pict>
                </mc:Fallback>
              </mc:AlternateContent>
            </w:r>
            <w:r w:rsidR="00937DCA" w:rsidRPr="00FB4614">
              <w:rPr>
                <w:lang w:bidi="it-IT"/>
              </w:rPr>
              <w:t xml:space="preserve"> </w:t>
            </w:r>
            <w:sdt>
              <w:sdtPr>
                <w:id w:val="291024147"/>
                <w:placeholder>
                  <w:docPart w:val="95444BB11ED27B4C9A6AB3CFEF56D2FC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Partecipanti</w:t>
                </w:r>
              </w:sdtContent>
            </w:sdt>
          </w:p>
        </w:tc>
      </w:tr>
      <w:tr w:rsidR="002C5507" w:rsidRPr="00FB4614" w14:paraId="5A3926E0" w14:textId="77777777" w:rsidTr="000A624A">
        <w:tc>
          <w:tcPr>
            <w:tcW w:w="3384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31FDAE3C" w14:textId="77777777" w:rsidR="002C5507" w:rsidRPr="00FB4614" w:rsidRDefault="00AF4149" w:rsidP="00884234">
            <w:pPr>
              <w:pStyle w:val="Titolo4"/>
              <w:outlineLvl w:val="3"/>
            </w:pPr>
            <w:sdt>
              <w:sdtPr>
                <w:id w:val="-1571186646"/>
                <w:placeholder>
                  <w:docPart w:val="216A532EE054CE4D8E6014E6435A084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</w:t>
                </w:r>
              </w:sdtContent>
            </w:sdt>
          </w:p>
        </w:tc>
        <w:tc>
          <w:tcPr>
            <w:tcW w:w="3215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6C11FBCD" w14:textId="2C8E3185" w:rsidR="002C5507" w:rsidRPr="00FB4614" w:rsidRDefault="000A624A" w:rsidP="00884234">
            <w:pPr>
              <w:pStyle w:val="Titolo4"/>
              <w:outlineLvl w:val="3"/>
            </w:pPr>
            <w:r>
              <w:t>Cognome</w:t>
            </w:r>
          </w:p>
        </w:tc>
        <w:tc>
          <w:tcPr>
            <w:tcW w:w="4173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8F5D6AC" w14:textId="6C329FFD" w:rsidR="002C5507" w:rsidRPr="00FB4614" w:rsidRDefault="000A624A" w:rsidP="00884234">
            <w:pPr>
              <w:pStyle w:val="Titolo4"/>
              <w:outlineLvl w:val="3"/>
            </w:pPr>
            <w:r>
              <w:t>Matricola</w:t>
            </w:r>
          </w:p>
        </w:tc>
      </w:tr>
      <w:tr w:rsidR="000F3A87" w:rsidRPr="00FB4614" w14:paraId="710F2866" w14:textId="77777777" w:rsidTr="000A624A">
        <w:tc>
          <w:tcPr>
            <w:tcW w:w="3384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954786" w14:textId="7FC416F4" w:rsidR="002C5507" w:rsidRPr="00FB4614" w:rsidRDefault="000A624A" w:rsidP="000323EE">
            <w:pPr>
              <w:pStyle w:val="Testotabella"/>
            </w:pPr>
            <w:r>
              <w:t xml:space="preserve">Alessandro </w:t>
            </w:r>
          </w:p>
        </w:tc>
        <w:tc>
          <w:tcPr>
            <w:tcW w:w="3215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2E5CBF4" w14:textId="557D567B" w:rsidR="002C5507" w:rsidRPr="00FB4614" w:rsidRDefault="000A624A" w:rsidP="000323EE">
            <w:pPr>
              <w:pStyle w:val="Testotabella"/>
            </w:pPr>
            <w:r>
              <w:t>Sallese</w:t>
            </w:r>
          </w:p>
        </w:tc>
        <w:tc>
          <w:tcPr>
            <w:tcW w:w="4173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CE152E" w14:textId="5D730FDA" w:rsidR="002C5507" w:rsidRPr="000A624A" w:rsidRDefault="000A624A" w:rsidP="000A624A">
            <w:pPr>
              <w:spacing w:before="0"/>
              <w:rPr>
                <w:color w:val="auto"/>
              </w:rPr>
            </w:pPr>
            <w:r>
              <w:t>264081</w:t>
            </w:r>
          </w:p>
        </w:tc>
      </w:tr>
    </w:tbl>
    <w:p w14:paraId="0C4F79A3" w14:textId="77777777" w:rsidR="00B30AE3" w:rsidRPr="00FB4614" w:rsidRDefault="00B30AE3" w:rsidP="00C4665B">
      <w:pPr>
        <w:spacing w:before="0"/>
      </w:pPr>
    </w:p>
    <w:p w14:paraId="777B3190" w14:textId="77777777" w:rsidR="00C4665B" w:rsidRPr="00FB4614" w:rsidRDefault="00C4665B" w:rsidP="00C4665B">
      <w:pPr>
        <w:spacing w:before="0"/>
      </w:pPr>
    </w:p>
    <w:tbl>
      <w:tblPr>
        <w:tblStyle w:val="Calendario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10772"/>
      </w:tblGrid>
      <w:tr w:rsidR="000675BE" w:rsidRPr="00FB4614" w14:paraId="6BD967E6" w14:textId="77777777" w:rsidTr="0013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tcBorders>
              <w:top w:val="nil"/>
              <w:bottom w:val="dashed" w:sz="8" w:space="0" w:color="auto"/>
            </w:tcBorders>
          </w:tcPr>
          <w:p w14:paraId="4C296A22" w14:textId="0F072CA0" w:rsidR="000675BE" w:rsidRPr="00FB4614" w:rsidRDefault="00937DCA" w:rsidP="00C4665B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0027FC6" wp14:editId="2AECBD27">
                      <wp:extent cx="380365" cy="337185"/>
                      <wp:effectExtent l="0" t="0" r="635" b="5715"/>
                      <wp:docPr id="22" name="Forma" descr="icona piano promoziona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371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284" h="21244" extrusionOk="0">
                                    <a:moveTo>
                                      <a:pt x="21221" y="13961"/>
                                    </a:moveTo>
                                    <a:lnTo>
                                      <a:pt x="20274" y="10622"/>
                                    </a:lnTo>
                                    <a:lnTo>
                                      <a:pt x="21221" y="7283"/>
                                    </a:lnTo>
                                    <a:cubicBezTo>
                                      <a:pt x="21442" y="6501"/>
                                      <a:pt x="21063" y="5648"/>
                                      <a:pt x="20368" y="5400"/>
                                    </a:cubicBezTo>
                                    <a:lnTo>
                                      <a:pt x="18631" y="4796"/>
                                    </a:lnTo>
                                    <a:lnTo>
                                      <a:pt x="17558" y="1030"/>
                                    </a:lnTo>
                                    <a:cubicBezTo>
                                      <a:pt x="17337" y="248"/>
                                      <a:pt x="16579" y="-178"/>
                                      <a:pt x="15884" y="71"/>
                                    </a:cubicBezTo>
                                    <a:lnTo>
                                      <a:pt x="10642" y="1954"/>
                                    </a:lnTo>
                                    <a:lnTo>
                                      <a:pt x="5400" y="71"/>
                                    </a:lnTo>
                                    <a:cubicBezTo>
                                      <a:pt x="4705" y="-178"/>
                                      <a:pt x="3947" y="248"/>
                                      <a:pt x="3726" y="1030"/>
                                    </a:cubicBezTo>
                                    <a:lnTo>
                                      <a:pt x="2653" y="4796"/>
                                    </a:lnTo>
                                    <a:lnTo>
                                      <a:pt x="916" y="5400"/>
                                    </a:lnTo>
                                    <a:cubicBezTo>
                                      <a:pt x="221" y="5648"/>
                                      <a:pt x="-158" y="6501"/>
                                      <a:pt x="63" y="7283"/>
                                    </a:cubicBezTo>
                                    <a:lnTo>
                                      <a:pt x="1010" y="10622"/>
                                    </a:lnTo>
                                    <a:lnTo>
                                      <a:pt x="63" y="13961"/>
                                    </a:lnTo>
                                    <a:cubicBezTo>
                                      <a:pt x="-158" y="14743"/>
                                      <a:pt x="221" y="15596"/>
                                      <a:pt x="916" y="15844"/>
                                    </a:cubicBezTo>
                                    <a:lnTo>
                                      <a:pt x="2653" y="16448"/>
                                    </a:lnTo>
                                    <a:lnTo>
                                      <a:pt x="3726" y="20214"/>
                                    </a:lnTo>
                                    <a:cubicBezTo>
                                      <a:pt x="3947" y="20996"/>
                                      <a:pt x="4674" y="21422"/>
                                      <a:pt x="5368" y="21173"/>
                                    </a:cubicBezTo>
                                    <a:cubicBezTo>
                                      <a:pt x="5368" y="21173"/>
                                      <a:pt x="5368" y="21173"/>
                                      <a:pt x="5368" y="21173"/>
                                    </a:cubicBezTo>
                                    <a:lnTo>
                                      <a:pt x="10610" y="19290"/>
                                    </a:lnTo>
                                    <a:lnTo>
                                      <a:pt x="15853" y="21173"/>
                                    </a:lnTo>
                                    <a:cubicBezTo>
                                      <a:pt x="16547" y="21422"/>
                                      <a:pt x="17305" y="20996"/>
                                      <a:pt x="17526" y="20214"/>
                                    </a:cubicBezTo>
                                    <a:lnTo>
                                      <a:pt x="18600" y="16448"/>
                                    </a:lnTo>
                                    <a:lnTo>
                                      <a:pt x="20337" y="15844"/>
                                    </a:lnTo>
                                    <a:cubicBezTo>
                                      <a:pt x="21063" y="15596"/>
                                      <a:pt x="21442" y="14743"/>
                                      <a:pt x="21221" y="13961"/>
                                    </a:cubicBezTo>
                                    <a:close/>
                                    <a:moveTo>
                                      <a:pt x="20021" y="6572"/>
                                    </a:moveTo>
                                    <a:cubicBezTo>
                                      <a:pt x="20147" y="6608"/>
                                      <a:pt x="20210" y="6750"/>
                                      <a:pt x="20179" y="6892"/>
                                    </a:cubicBezTo>
                                    <a:lnTo>
                                      <a:pt x="19705" y="8597"/>
                                    </a:lnTo>
                                    <a:lnTo>
                                      <a:pt x="19042" y="6217"/>
                                    </a:lnTo>
                                    <a:lnTo>
                                      <a:pt x="20021" y="6572"/>
                                    </a:lnTo>
                                    <a:close/>
                                    <a:moveTo>
                                      <a:pt x="4800" y="1385"/>
                                    </a:moveTo>
                                    <a:cubicBezTo>
                                      <a:pt x="4831" y="1243"/>
                                      <a:pt x="4958" y="1172"/>
                                      <a:pt x="5084" y="1208"/>
                                    </a:cubicBezTo>
                                    <a:lnTo>
                                      <a:pt x="8874" y="2558"/>
                                    </a:lnTo>
                                    <a:lnTo>
                                      <a:pt x="3979" y="4298"/>
                                    </a:lnTo>
                                    <a:lnTo>
                                      <a:pt x="4800" y="1385"/>
                                    </a:lnTo>
                                    <a:close/>
                                    <a:moveTo>
                                      <a:pt x="1295" y="14672"/>
                                    </a:moveTo>
                                    <a:cubicBezTo>
                                      <a:pt x="1168" y="14636"/>
                                      <a:pt x="1105" y="14494"/>
                                      <a:pt x="1137" y="14352"/>
                                    </a:cubicBezTo>
                                    <a:lnTo>
                                      <a:pt x="1610" y="12647"/>
                                    </a:lnTo>
                                    <a:lnTo>
                                      <a:pt x="2274" y="15027"/>
                                    </a:lnTo>
                                    <a:lnTo>
                                      <a:pt x="1295" y="14672"/>
                                    </a:lnTo>
                                    <a:close/>
                                    <a:moveTo>
                                      <a:pt x="16516" y="19859"/>
                                    </a:moveTo>
                                    <a:cubicBezTo>
                                      <a:pt x="16484" y="20001"/>
                                      <a:pt x="16358" y="20072"/>
                                      <a:pt x="16231" y="20036"/>
                                    </a:cubicBezTo>
                                    <a:lnTo>
                                      <a:pt x="12442" y="18686"/>
                                    </a:lnTo>
                                    <a:lnTo>
                                      <a:pt x="17337" y="16946"/>
                                    </a:lnTo>
                                    <a:lnTo>
                                      <a:pt x="16516" y="19859"/>
                                    </a:lnTo>
                                    <a:close/>
                                    <a:moveTo>
                                      <a:pt x="20021" y="14672"/>
                                    </a:moveTo>
                                    <a:lnTo>
                                      <a:pt x="5084" y="20001"/>
                                    </a:lnTo>
                                    <a:cubicBezTo>
                                      <a:pt x="4958" y="20036"/>
                                      <a:pt x="4831" y="19965"/>
                                      <a:pt x="4800" y="19823"/>
                                    </a:cubicBezTo>
                                    <a:lnTo>
                                      <a:pt x="1137" y="6892"/>
                                    </a:lnTo>
                                    <a:cubicBezTo>
                                      <a:pt x="1105" y="6750"/>
                                      <a:pt x="1168" y="6608"/>
                                      <a:pt x="1295" y="6572"/>
                                    </a:cubicBezTo>
                                    <a:lnTo>
                                      <a:pt x="16231" y="1243"/>
                                    </a:lnTo>
                                    <a:cubicBezTo>
                                      <a:pt x="16263" y="1243"/>
                                      <a:pt x="16263" y="1243"/>
                                      <a:pt x="16295" y="1243"/>
                                    </a:cubicBezTo>
                                    <a:cubicBezTo>
                                      <a:pt x="16326" y="1243"/>
                                      <a:pt x="16358" y="1243"/>
                                      <a:pt x="16389" y="1279"/>
                                    </a:cubicBezTo>
                                    <a:cubicBezTo>
                                      <a:pt x="16453" y="1314"/>
                                      <a:pt x="16484" y="1350"/>
                                      <a:pt x="16516" y="1421"/>
                                    </a:cubicBezTo>
                                    <a:lnTo>
                                      <a:pt x="20179" y="14352"/>
                                    </a:lnTo>
                                    <a:cubicBezTo>
                                      <a:pt x="20210" y="14494"/>
                                      <a:pt x="20147" y="14636"/>
                                      <a:pt x="20021" y="14672"/>
                                    </a:cubicBezTo>
                                    <a:close/>
                                    <a:moveTo>
                                      <a:pt x="16547" y="12256"/>
                                    </a:moveTo>
                                    <a:lnTo>
                                      <a:pt x="15663" y="11865"/>
                                    </a:lnTo>
                                    <a:lnTo>
                                      <a:pt x="16010" y="10871"/>
                                    </a:lnTo>
                                    <a:cubicBezTo>
                                      <a:pt x="16105" y="10551"/>
                                      <a:pt x="15979" y="10196"/>
                                      <a:pt x="15695" y="10089"/>
                                    </a:cubicBezTo>
                                    <a:cubicBezTo>
                                      <a:pt x="15410" y="9983"/>
                                      <a:pt x="15095" y="10125"/>
                                      <a:pt x="15000" y="10444"/>
                                    </a:cubicBezTo>
                                    <a:lnTo>
                                      <a:pt x="14653" y="11439"/>
                                    </a:lnTo>
                                    <a:lnTo>
                                      <a:pt x="13768" y="11048"/>
                                    </a:lnTo>
                                    <a:cubicBezTo>
                                      <a:pt x="13484" y="10942"/>
                                      <a:pt x="13168" y="11084"/>
                                      <a:pt x="13074" y="11404"/>
                                    </a:cubicBezTo>
                                    <a:cubicBezTo>
                                      <a:pt x="12979" y="11723"/>
                                      <a:pt x="13105" y="12079"/>
                                      <a:pt x="13389" y="12185"/>
                                    </a:cubicBezTo>
                                    <a:lnTo>
                                      <a:pt x="14274" y="12576"/>
                                    </a:lnTo>
                                    <a:lnTo>
                                      <a:pt x="13926" y="13571"/>
                                    </a:lnTo>
                                    <a:cubicBezTo>
                                      <a:pt x="13831" y="13890"/>
                                      <a:pt x="13958" y="14246"/>
                                      <a:pt x="14242" y="14352"/>
                                    </a:cubicBezTo>
                                    <a:cubicBezTo>
                                      <a:pt x="14526" y="14459"/>
                                      <a:pt x="14842" y="14317"/>
                                      <a:pt x="14937" y="13997"/>
                                    </a:cubicBezTo>
                                    <a:lnTo>
                                      <a:pt x="15284" y="13002"/>
                                    </a:lnTo>
                                    <a:lnTo>
                                      <a:pt x="16168" y="13393"/>
                                    </a:lnTo>
                                    <a:cubicBezTo>
                                      <a:pt x="16168" y="13393"/>
                                      <a:pt x="16168" y="13393"/>
                                      <a:pt x="16168" y="13393"/>
                                    </a:cubicBezTo>
                                    <a:cubicBezTo>
                                      <a:pt x="16453" y="13500"/>
                                      <a:pt x="16768" y="13358"/>
                                      <a:pt x="16863" y="13038"/>
                                    </a:cubicBezTo>
                                    <a:cubicBezTo>
                                      <a:pt x="16863" y="13038"/>
                                      <a:pt x="16863" y="13038"/>
                                      <a:pt x="16863" y="13038"/>
                                    </a:cubicBezTo>
                                    <a:cubicBezTo>
                                      <a:pt x="16958" y="12718"/>
                                      <a:pt x="16831" y="12363"/>
                                      <a:pt x="16547" y="12256"/>
                                    </a:cubicBezTo>
                                    <a:close/>
                                    <a:moveTo>
                                      <a:pt x="13453" y="8064"/>
                                    </a:moveTo>
                                    <a:cubicBezTo>
                                      <a:pt x="13705" y="8277"/>
                                      <a:pt x="14021" y="8242"/>
                                      <a:pt x="14210" y="7958"/>
                                    </a:cubicBezTo>
                                    <a:cubicBezTo>
                                      <a:pt x="14400" y="7673"/>
                                      <a:pt x="14368" y="7318"/>
                                      <a:pt x="14116" y="7105"/>
                                    </a:cubicBezTo>
                                    <a:lnTo>
                                      <a:pt x="12063" y="5293"/>
                                    </a:lnTo>
                                    <a:cubicBezTo>
                                      <a:pt x="12063" y="5293"/>
                                      <a:pt x="12063" y="5293"/>
                                      <a:pt x="12063" y="5293"/>
                                    </a:cubicBezTo>
                                    <a:cubicBezTo>
                                      <a:pt x="11810" y="5080"/>
                                      <a:pt x="11495" y="5115"/>
                                      <a:pt x="11305" y="5400"/>
                                    </a:cubicBezTo>
                                    <a:lnTo>
                                      <a:pt x="9695" y="7709"/>
                                    </a:lnTo>
                                    <a:cubicBezTo>
                                      <a:pt x="9505" y="7993"/>
                                      <a:pt x="9537" y="8348"/>
                                      <a:pt x="9789" y="8561"/>
                                    </a:cubicBezTo>
                                    <a:cubicBezTo>
                                      <a:pt x="10042" y="8775"/>
                                      <a:pt x="10358" y="8739"/>
                                      <a:pt x="10547" y="8455"/>
                                    </a:cubicBezTo>
                                    <a:lnTo>
                                      <a:pt x="11337" y="7318"/>
                                    </a:lnTo>
                                    <a:cubicBezTo>
                                      <a:pt x="11653" y="10906"/>
                                      <a:pt x="9379" y="14139"/>
                                      <a:pt x="6189" y="14565"/>
                                    </a:cubicBezTo>
                                    <a:cubicBezTo>
                                      <a:pt x="5874" y="14601"/>
                                      <a:pt x="5653" y="14885"/>
                                      <a:pt x="5684" y="15205"/>
                                    </a:cubicBezTo>
                                    <a:cubicBezTo>
                                      <a:pt x="5716" y="15560"/>
                                      <a:pt x="5968" y="15809"/>
                                      <a:pt x="6253" y="15773"/>
                                    </a:cubicBezTo>
                                    <a:lnTo>
                                      <a:pt x="6316" y="15773"/>
                                    </a:lnTo>
                                    <a:cubicBezTo>
                                      <a:pt x="10105" y="15240"/>
                                      <a:pt x="12821" y="11404"/>
                                      <a:pt x="12410" y="7140"/>
                                    </a:cubicBezTo>
                                    <a:lnTo>
                                      <a:pt x="13453" y="8064"/>
                                    </a:lnTo>
                                    <a:close/>
                                    <a:moveTo>
                                      <a:pt x="5747" y="11439"/>
                                    </a:moveTo>
                                    <a:lnTo>
                                      <a:pt x="5747" y="11439"/>
                                    </a:lnTo>
                                    <a:cubicBezTo>
                                      <a:pt x="5653" y="11759"/>
                                      <a:pt x="5779" y="12114"/>
                                      <a:pt x="6063" y="12221"/>
                                    </a:cubicBezTo>
                                    <a:cubicBezTo>
                                      <a:pt x="6347" y="12327"/>
                                      <a:pt x="6663" y="12185"/>
                                      <a:pt x="6758" y="11865"/>
                                    </a:cubicBezTo>
                                    <a:lnTo>
                                      <a:pt x="7105" y="10871"/>
                                    </a:lnTo>
                                    <a:lnTo>
                                      <a:pt x="7989" y="11261"/>
                                    </a:lnTo>
                                    <a:cubicBezTo>
                                      <a:pt x="8274" y="11368"/>
                                      <a:pt x="8589" y="11226"/>
                                      <a:pt x="8684" y="10906"/>
                                    </a:cubicBezTo>
                                    <a:cubicBezTo>
                                      <a:pt x="8779" y="10586"/>
                                      <a:pt x="8653" y="10231"/>
                                      <a:pt x="8368" y="10125"/>
                                    </a:cubicBezTo>
                                    <a:lnTo>
                                      <a:pt x="7484" y="9734"/>
                                    </a:lnTo>
                                    <a:lnTo>
                                      <a:pt x="7831" y="8739"/>
                                    </a:lnTo>
                                    <a:cubicBezTo>
                                      <a:pt x="7895" y="8455"/>
                                      <a:pt x="7800" y="8135"/>
                                      <a:pt x="7547" y="7993"/>
                                    </a:cubicBezTo>
                                    <a:cubicBezTo>
                                      <a:pt x="7263" y="7851"/>
                                      <a:pt x="6947" y="7958"/>
                                      <a:pt x="6821" y="8277"/>
                                    </a:cubicBezTo>
                                    <a:lnTo>
                                      <a:pt x="6474" y="9272"/>
                                    </a:lnTo>
                                    <a:lnTo>
                                      <a:pt x="5589" y="8881"/>
                                    </a:lnTo>
                                    <a:cubicBezTo>
                                      <a:pt x="5305" y="8775"/>
                                      <a:pt x="4989" y="8917"/>
                                      <a:pt x="4895" y="9236"/>
                                    </a:cubicBezTo>
                                    <a:cubicBezTo>
                                      <a:pt x="4800" y="9556"/>
                                      <a:pt x="4926" y="9911"/>
                                      <a:pt x="5210" y="10018"/>
                                    </a:cubicBezTo>
                                    <a:lnTo>
                                      <a:pt x="6095" y="10409"/>
                                    </a:lnTo>
                                    <a:lnTo>
                                      <a:pt x="5747" y="114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48357F" id="Forma" o:spid="_x0000_s1026" alt="icona piano promozionale" style="width:29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284,21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" path="m21221,13961r-947,-3339l21221,7283v221,-782,-158,-1635,-853,-1883l18631,4796,17558,1030c17337,248,16579,-178,15884,71l10642,1954,5400,71c4705,-178,3947,248,3726,1030l2653,4796,916,5400c221,5648,-158,6501,63,7283r947,3339l63,13961v-221,782,158,1635,853,1883l2653,16448r1073,3766c3947,20996,4674,21422,5368,21173v,,,,,l10610,19290r5243,1883c16547,21422,17305,20996,17526,20214r1074,-3766l20337,15844v726,-248,1105,-1101,884,-1883xm20021,6572v126,36,189,178,158,320l19705,8597,19042,6217r979,355xm4800,1385v31,-142,158,-213,284,-177l8874,2558,3979,4298,4800,1385xm1295,14672v-127,-36,-190,-178,-158,-320l1610,12647r664,2380l1295,14672xm16516,19859v-32,142,-158,213,-285,177l12442,18686r4895,-1740l16516,19859xm20021,14672l5084,20001v-126,35,-253,-36,-284,-178l1137,6892v-32,-142,31,-284,158,-320l16231,1243v32,,32,,64,c16326,1243,16358,1243,16389,1279v64,35,95,71,127,142l20179,14352v31,142,-32,284,-158,320xm16547,12256r-884,-391l16010,10871v95,-320,-31,-675,-315,-782c15410,9983,15095,10125,15000,10444r-347,995l13768,11048v-284,-106,-600,36,-694,356c12979,11723,13105,12079,13389,12185r885,391l13926,13571v-95,319,32,675,316,781c14526,14459,14842,14317,14937,13997r347,-995l16168,13393v,,,,,c16453,13500,16768,13358,16863,13038v,,,,,c16958,12718,16831,12363,16547,12256xm13453,8064v252,213,568,178,757,-106c14400,7673,14368,7318,14116,7105l12063,5293v,,,,,c11810,5080,11495,5115,11305,5400l9695,7709v-190,284,-158,639,94,852c10042,8775,10358,8739,10547,8455r790,-1137c11653,10906,9379,14139,6189,14565v-315,36,-536,320,-505,640c5716,15560,5968,15809,6253,15773r63,c10105,15240,12821,11404,12410,7140r1043,924xm5747,11439r,c5653,11759,5779,12114,6063,12221v284,106,600,-36,695,-356l7105,10871r884,390c8274,11368,8589,11226,8684,10906v95,-320,-31,-675,-316,-781l7484,9734r347,-995c7895,8455,7800,8135,7547,7993v-284,-142,-600,-35,-726,284l6474,9272,5589,8881v-284,-106,-600,36,-694,355c4800,9556,4926,9911,5210,10018r885,391l5747,11439xe" fillcolor="#212745 [3215]" stroked="f" strokeweight="1pt">
                      <v:stroke miterlimit="4" joinstyle="miter"/>
                      <v:path arrowok="t" o:extrusionok="f" o:connecttype="custom" o:connectlocs="190183,168593;190183,168593;190183,168593;190183,168593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0A624A">
              <w:rPr>
                <w:lang w:bidi="it-IT"/>
              </w:rPr>
              <w:t>Idea</w:t>
            </w:r>
          </w:p>
        </w:tc>
      </w:tr>
    </w:tbl>
    <w:p w14:paraId="47F82C71" w14:textId="343DA25C" w:rsidR="00BE2139" w:rsidRDefault="00C466CF" w:rsidP="00B1133A">
      <w:r>
        <w:t xml:space="preserve">L’idea consiste nello sviluppo di una termocoperta in grado di adattare la temperatura in base ai desideri dall’utente rispettando però le sue condizioni vitali. </w:t>
      </w:r>
    </w:p>
    <w:p w14:paraId="62F71334" w14:textId="54D2D373" w:rsidR="00EB6271" w:rsidRPr="00FB4614" w:rsidRDefault="00C466CF" w:rsidP="00B1133A">
      <w:r>
        <w:t>Per poter riuscire in questo obbiettivo il progetto si seguirà uno schema MAPE-K</w:t>
      </w:r>
      <w:r w:rsidR="000E53B8">
        <w:t xml:space="preserve"> attraverso l’ausilio delle seguenti tecnologie: </w:t>
      </w:r>
      <w:proofErr w:type="spellStart"/>
      <w:r w:rsidR="000E53B8">
        <w:t>Kubernetes</w:t>
      </w:r>
      <w:proofErr w:type="spellEnd"/>
      <w:r w:rsidR="000E53B8">
        <w:t xml:space="preserve">, </w:t>
      </w:r>
      <w:proofErr w:type="spellStart"/>
      <w:r w:rsidR="00524E9C">
        <w:t>Mqtt</w:t>
      </w:r>
      <w:proofErr w:type="spellEnd"/>
      <w:r w:rsidR="000E53B8">
        <w:t xml:space="preserve">, </w:t>
      </w:r>
      <w:proofErr w:type="spellStart"/>
      <w:r w:rsidR="000E53B8">
        <w:t>Sklearn</w:t>
      </w:r>
      <w:proofErr w:type="spellEnd"/>
      <w:r w:rsidR="000E53B8">
        <w:t xml:space="preserve">, </w:t>
      </w:r>
      <w:proofErr w:type="spellStart"/>
      <w:r w:rsidR="000E53B8">
        <w:t>Python</w:t>
      </w:r>
      <w:proofErr w:type="spellEnd"/>
      <w:r w:rsidR="000E53B8">
        <w:t xml:space="preserve">, </w:t>
      </w:r>
      <w:proofErr w:type="spellStart"/>
      <w:r w:rsidR="000E53B8">
        <w:t>Angular</w:t>
      </w:r>
      <w:proofErr w:type="spellEnd"/>
      <w:r w:rsidR="000E53B8">
        <w:t>.</w:t>
      </w:r>
    </w:p>
    <w:tbl>
      <w:tblPr>
        <w:tblStyle w:val="Calendario1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B1133A" w:rsidRPr="00FB4614" w14:paraId="6CA8ABC9" w14:textId="77777777" w:rsidTr="00F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3" w:type="dxa"/>
            <w:tcBorders>
              <w:bottom w:val="dashed" w:sz="8" w:space="0" w:color="auto"/>
            </w:tcBorders>
          </w:tcPr>
          <w:p w14:paraId="16CDB515" w14:textId="77777777" w:rsidR="00B1133A" w:rsidRPr="00FB4614" w:rsidRDefault="00937DCA" w:rsidP="00B07F65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AB4BCF" wp14:editId="5087F640">
                      <wp:extent cx="359410" cy="295275"/>
                      <wp:effectExtent l="0" t="0" r="2540" b="9525"/>
                      <wp:docPr id="21" name="Forma" descr="icona libro aperto con pagina a sinistr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19984" extrusionOk="0">
                                    <a:moveTo>
                                      <a:pt x="8876" y="8243"/>
                                    </a:moveTo>
                                    <a:lnTo>
                                      <a:pt x="2464" y="8243"/>
                                    </a:lnTo>
                                    <a:cubicBezTo>
                                      <a:pt x="1688" y="8243"/>
                                      <a:pt x="1688" y="9612"/>
                                      <a:pt x="2464" y="9612"/>
                                    </a:cubicBezTo>
                                    <a:lnTo>
                                      <a:pt x="8876" y="9612"/>
                                    </a:lnTo>
                                    <a:cubicBezTo>
                                      <a:pt x="9653" y="9574"/>
                                      <a:pt x="9653" y="8243"/>
                                      <a:pt x="8876" y="8243"/>
                                    </a:cubicBezTo>
                                    <a:close/>
                                    <a:moveTo>
                                      <a:pt x="8876" y="12769"/>
                                    </a:moveTo>
                                    <a:lnTo>
                                      <a:pt x="2464" y="12769"/>
                                    </a:lnTo>
                                    <a:cubicBezTo>
                                      <a:pt x="1688" y="12769"/>
                                      <a:pt x="1688" y="14138"/>
                                      <a:pt x="2464" y="14138"/>
                                    </a:cubicBezTo>
                                    <a:lnTo>
                                      <a:pt x="8876" y="14138"/>
                                    </a:lnTo>
                                    <a:cubicBezTo>
                                      <a:pt x="9653" y="14100"/>
                                      <a:pt x="9653" y="12769"/>
                                      <a:pt x="8876" y="12769"/>
                                    </a:cubicBezTo>
                                    <a:close/>
                                    <a:moveTo>
                                      <a:pt x="8876" y="15012"/>
                                    </a:moveTo>
                                    <a:lnTo>
                                      <a:pt x="2464" y="15012"/>
                                    </a:lnTo>
                                    <a:cubicBezTo>
                                      <a:pt x="1688" y="15012"/>
                                      <a:pt x="1688" y="16381"/>
                                      <a:pt x="2464" y="16381"/>
                                    </a:cubicBezTo>
                                    <a:lnTo>
                                      <a:pt x="8876" y="16381"/>
                                    </a:lnTo>
                                    <a:cubicBezTo>
                                      <a:pt x="9653" y="16381"/>
                                      <a:pt x="9653" y="15012"/>
                                      <a:pt x="8876" y="15012"/>
                                    </a:cubicBezTo>
                                    <a:close/>
                                    <a:moveTo>
                                      <a:pt x="8876" y="10487"/>
                                    </a:moveTo>
                                    <a:lnTo>
                                      <a:pt x="2464" y="10487"/>
                                    </a:lnTo>
                                    <a:cubicBezTo>
                                      <a:pt x="1688" y="10487"/>
                                      <a:pt x="1688" y="11856"/>
                                      <a:pt x="2464" y="11856"/>
                                    </a:cubicBezTo>
                                    <a:lnTo>
                                      <a:pt x="8876" y="11856"/>
                                    </a:lnTo>
                                    <a:cubicBezTo>
                                      <a:pt x="9653" y="11856"/>
                                      <a:pt x="9653" y="10487"/>
                                      <a:pt x="8876" y="10487"/>
                                    </a:cubicBezTo>
                                    <a:close/>
                                    <a:moveTo>
                                      <a:pt x="8876" y="5962"/>
                                    </a:moveTo>
                                    <a:lnTo>
                                      <a:pt x="2464" y="5962"/>
                                    </a:lnTo>
                                    <a:cubicBezTo>
                                      <a:pt x="1688" y="5962"/>
                                      <a:pt x="1688" y="7331"/>
                                      <a:pt x="2464" y="7331"/>
                                    </a:cubicBezTo>
                                    <a:lnTo>
                                      <a:pt x="8876" y="7331"/>
                                    </a:lnTo>
                                    <a:cubicBezTo>
                                      <a:pt x="9653" y="7331"/>
                                      <a:pt x="9653" y="5962"/>
                                      <a:pt x="8876" y="5962"/>
                                    </a:cubicBezTo>
                                    <a:close/>
                                    <a:moveTo>
                                      <a:pt x="21533" y="1740"/>
                                    </a:moveTo>
                                    <a:cubicBezTo>
                                      <a:pt x="21533" y="1474"/>
                                      <a:pt x="21398" y="1208"/>
                                      <a:pt x="21161" y="1132"/>
                                    </a:cubicBezTo>
                                    <a:cubicBezTo>
                                      <a:pt x="21161" y="1132"/>
                                      <a:pt x="15626" y="-1606"/>
                                      <a:pt x="10766" y="1436"/>
                                    </a:cubicBezTo>
                                    <a:cubicBezTo>
                                      <a:pt x="5906" y="-1606"/>
                                      <a:pt x="371" y="1132"/>
                                      <a:pt x="371" y="1132"/>
                                    </a:cubicBezTo>
                                    <a:cubicBezTo>
                                      <a:pt x="135" y="1246"/>
                                      <a:pt x="0" y="1474"/>
                                      <a:pt x="0" y="1740"/>
                                    </a:cubicBezTo>
                                    <a:lnTo>
                                      <a:pt x="0" y="19195"/>
                                    </a:lnTo>
                                    <a:cubicBezTo>
                                      <a:pt x="0" y="19652"/>
                                      <a:pt x="371" y="19956"/>
                                      <a:pt x="776" y="19842"/>
                                    </a:cubicBezTo>
                                    <a:cubicBezTo>
                                      <a:pt x="1384" y="19728"/>
                                      <a:pt x="7088" y="18587"/>
                                      <a:pt x="10597" y="19956"/>
                                    </a:cubicBezTo>
                                    <a:cubicBezTo>
                                      <a:pt x="10732" y="19994"/>
                                      <a:pt x="10868" y="19994"/>
                                      <a:pt x="11002" y="19956"/>
                                    </a:cubicBezTo>
                                    <a:cubicBezTo>
                                      <a:pt x="14512" y="18625"/>
                                      <a:pt x="20216" y="19728"/>
                                      <a:pt x="20824" y="19842"/>
                                    </a:cubicBezTo>
                                    <a:cubicBezTo>
                                      <a:pt x="21195" y="19956"/>
                                      <a:pt x="21600" y="19652"/>
                                      <a:pt x="21600" y="19195"/>
                                    </a:cubicBezTo>
                                    <a:lnTo>
                                      <a:pt x="21533" y="1740"/>
                                    </a:lnTo>
                                    <a:close/>
                                    <a:moveTo>
                                      <a:pt x="10125" y="18397"/>
                                    </a:moveTo>
                                    <a:cubicBezTo>
                                      <a:pt x="6953" y="17522"/>
                                      <a:pt x="2801" y="18093"/>
                                      <a:pt x="1148" y="18397"/>
                                    </a:cubicBezTo>
                                    <a:lnTo>
                                      <a:pt x="1148" y="2197"/>
                                    </a:lnTo>
                                    <a:cubicBezTo>
                                      <a:pt x="2396" y="1702"/>
                                      <a:pt x="6480" y="333"/>
                                      <a:pt x="10125" y="2577"/>
                                    </a:cubicBezTo>
                                    <a:lnTo>
                                      <a:pt x="10125" y="18397"/>
                                    </a:lnTo>
                                    <a:close/>
                                    <a:moveTo>
                                      <a:pt x="20317" y="18397"/>
                                    </a:moveTo>
                                    <a:cubicBezTo>
                                      <a:pt x="18664" y="18093"/>
                                      <a:pt x="14479" y="17522"/>
                                      <a:pt x="11340" y="18397"/>
                                    </a:cubicBezTo>
                                    <a:lnTo>
                                      <a:pt x="11340" y="2577"/>
                                    </a:lnTo>
                                    <a:cubicBezTo>
                                      <a:pt x="14985" y="333"/>
                                      <a:pt x="19069" y="1702"/>
                                      <a:pt x="20317" y="2197"/>
                                    </a:cubicBezTo>
                                    <a:lnTo>
                                      <a:pt x="20317" y="18397"/>
                                    </a:lnTo>
                                    <a:close/>
                                    <a:moveTo>
                                      <a:pt x="2464" y="5087"/>
                                    </a:moveTo>
                                    <a:lnTo>
                                      <a:pt x="8876" y="5087"/>
                                    </a:lnTo>
                                    <a:cubicBezTo>
                                      <a:pt x="9653" y="5087"/>
                                      <a:pt x="9653" y="3718"/>
                                      <a:pt x="8876" y="3718"/>
                                    </a:cubicBezTo>
                                    <a:lnTo>
                                      <a:pt x="2464" y="3718"/>
                                    </a:lnTo>
                                    <a:cubicBezTo>
                                      <a:pt x="1654" y="3718"/>
                                      <a:pt x="1654" y="5087"/>
                                      <a:pt x="2464" y="50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99FAB4" id="Forma" o:spid="_x0000_s1026" alt="icona libro aperto con pagina a sinistra" style="width:28.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19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" path="m8876,8243r-6412,c1688,8243,1688,9612,2464,9612r6412,c9653,9574,9653,8243,8876,8243xm8876,12769r-6412,c1688,12769,1688,14138,2464,14138r6412,c9653,14100,9653,12769,8876,12769xm8876,15012r-6412,c1688,15012,1688,16381,2464,16381r6412,c9653,16381,9653,15012,8876,15012xm8876,10487r-6412,c1688,10487,1688,11856,2464,11856r6412,c9653,11856,9653,10487,8876,10487xm8876,5962r-6412,c1688,5962,1688,7331,2464,7331r6412,c9653,7331,9653,5962,8876,5962xm21533,1740v,-266,-135,-532,-372,-608c21161,1132,15626,-1606,10766,1436,5906,-1606,371,1132,371,1132,135,1246,,1474,,1740l,19195v,457,371,761,776,647c1384,19728,7088,18587,10597,19956v135,38,271,38,405,c14512,18625,20216,19728,20824,19842v371,114,776,-190,776,-647l21533,1740xm10125,18397v-3172,-875,-7324,-304,-8977,l1148,2197c2396,1702,6480,333,10125,2577r,15820xm20317,18397v-1653,-304,-5838,-875,-8977,l11340,2577v3645,-2244,7729,-875,8977,-380l20317,18397xm2464,5087r6412,c9653,5087,9653,3718,8876,3718r-6412,c1654,3718,1654,5087,2464,5087xe" fillcolor="#212745 [3215]" stroked="f" strokeweight="1pt">
                      <v:stroke miterlimit="4" joinstyle="miter"/>
                      <v:path arrowok="t" o:extrusionok="f" o:connecttype="custom" o:connectlocs="179705,147638;179705,147638;179705,147638;179705,147638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520A39">
              <w:t>MAPE-K</w:t>
            </w:r>
          </w:p>
        </w:tc>
      </w:tr>
      <w:tr w:rsidR="00B1133A" w:rsidRPr="00FB4614" w14:paraId="17F88926" w14:textId="77777777" w:rsidTr="0052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1DD330F6" w14:textId="79812B81" w:rsidR="00B1133A" w:rsidRPr="00FB4614" w:rsidRDefault="00520A39" w:rsidP="00B1133A">
            <w:r>
              <w:t>Il progetto si vorrebbe sviluppare secondo il seguente schema</w:t>
            </w:r>
          </w:p>
          <w:p w14:paraId="2B3F2C0F" w14:textId="3189FBAA" w:rsidR="00513243" w:rsidRPr="00513243" w:rsidRDefault="00520A39" w:rsidP="00513243">
            <w:pPr>
              <w:pStyle w:val="Titolo3"/>
              <w:outlineLvl w:val="2"/>
            </w:pPr>
            <w:proofErr w:type="spellStart"/>
            <w:r>
              <w:t>Monitoring</w:t>
            </w:r>
            <w:proofErr w:type="spellEnd"/>
            <w:r>
              <w:t>:</w:t>
            </w:r>
          </w:p>
          <w:p w14:paraId="01AD5AA3" w14:textId="70A12017" w:rsidR="00513243" w:rsidRDefault="00513243" w:rsidP="00513243">
            <w:r>
              <w:t xml:space="preserve">Il monitoraggio avverrà attraverso la simulazione di alcuni sensori di temperatura, frequenza cardiaca. </w:t>
            </w:r>
            <w:r w:rsidRPr="00513243">
              <w:t>I dati verranno comunicati al</w:t>
            </w:r>
            <w:r>
              <w:t xml:space="preserve"> </w:t>
            </w:r>
            <w:r w:rsidRPr="00513243">
              <w:t xml:space="preserve">componente di ANALISI tramite un broker </w:t>
            </w:r>
            <w:proofErr w:type="spellStart"/>
            <w:r>
              <w:t>Redis</w:t>
            </w:r>
            <w:proofErr w:type="spellEnd"/>
            <w:r>
              <w:t xml:space="preserve"> </w:t>
            </w:r>
            <w:r w:rsidRPr="00513243">
              <w:t>che, inoltre, fungerà da canale comune per la comunicazione tra i vari componenti</w:t>
            </w:r>
            <w:r>
              <w:t>.</w:t>
            </w:r>
          </w:p>
          <w:p w14:paraId="0003A8BD" w14:textId="1BBECC39" w:rsidR="00B1133A" w:rsidRDefault="00520A39" w:rsidP="00513243">
            <w:pPr>
              <w:pStyle w:val="Titolo3"/>
              <w:outlineLvl w:val="2"/>
            </w:pPr>
            <w:proofErr w:type="spellStart"/>
            <w:r>
              <w:lastRenderedPageBreak/>
              <w:t>Analyzing</w:t>
            </w:r>
            <w:proofErr w:type="spellEnd"/>
            <w:r>
              <w:t>:</w:t>
            </w:r>
          </w:p>
          <w:p w14:paraId="276D1033" w14:textId="45C321A4" w:rsidR="00513243" w:rsidRDefault="00513243" w:rsidP="00513243">
            <w:r w:rsidRPr="00513243">
              <w:t>La fase di analisi è collegata tramite il</w:t>
            </w:r>
            <w:r w:rsidR="00524E9C">
              <w:t xml:space="preserve"> </w:t>
            </w:r>
            <w:r w:rsidRPr="00513243">
              <w:t>componente di</w:t>
            </w:r>
            <w:r w:rsidR="00524E9C">
              <w:t xml:space="preserve"> </w:t>
            </w:r>
            <w:proofErr w:type="spellStart"/>
            <w:r w:rsidRPr="00513243">
              <w:t>monitoring</w:t>
            </w:r>
            <w:proofErr w:type="spellEnd"/>
            <w:r w:rsidRPr="00513243">
              <w:t xml:space="preserve"> da un broker </w:t>
            </w:r>
            <w:proofErr w:type="spellStart"/>
            <w:r w:rsidR="00524E9C">
              <w:t>Mqtt</w:t>
            </w:r>
            <w:proofErr w:type="spellEnd"/>
            <w:r w:rsidRPr="00513243">
              <w:t xml:space="preserve"> che </w:t>
            </w:r>
            <w:r w:rsidR="00524E9C">
              <w:t>vorrei</w:t>
            </w:r>
            <w:r w:rsidRPr="00513243">
              <w:t xml:space="preserve"> utilizzare per la trasmissione dei dati “catturati dai sensori”.</w:t>
            </w:r>
            <w:r>
              <w:t xml:space="preserve"> </w:t>
            </w:r>
            <w:r w:rsidRPr="00513243">
              <w:t xml:space="preserve">Poiché in questa fase il sistema deve valutare la situazione </w:t>
            </w:r>
            <w:proofErr w:type="spellStart"/>
            <w:r w:rsidRPr="00513243">
              <w:t>dell’environment</w:t>
            </w:r>
            <w:proofErr w:type="spellEnd"/>
            <w:r w:rsidRPr="00513243">
              <w:t xml:space="preserve"> ha bisogno di comunicare con la KNOWLEDGE</w:t>
            </w:r>
            <w:r>
              <w:t xml:space="preserve"> </w:t>
            </w:r>
            <w:r w:rsidRPr="00513243">
              <w:t>che sarà costituita da una rete neurale</w:t>
            </w:r>
            <w:r w:rsidR="00EB6271">
              <w:t>.</w:t>
            </w:r>
          </w:p>
          <w:p w14:paraId="5946866A" w14:textId="1502AFC2" w:rsidR="00513243" w:rsidRDefault="00513243" w:rsidP="00513243">
            <w:r>
              <w:t xml:space="preserve">La rete neurale sarà implementata attraverso l’utilizzo di </w:t>
            </w:r>
            <w:proofErr w:type="spellStart"/>
            <w:r>
              <w:t>Python</w:t>
            </w:r>
            <w:proofErr w:type="spellEnd"/>
            <w:r>
              <w:t xml:space="preserve"> con l’uso delle librerie </w:t>
            </w:r>
            <w:proofErr w:type="spellStart"/>
            <w:r>
              <w:t>Sklearn</w:t>
            </w:r>
            <w:proofErr w:type="spellEnd"/>
            <w:r>
              <w:t>.</w:t>
            </w:r>
          </w:p>
          <w:p w14:paraId="231D6804" w14:textId="7C76C4B3" w:rsidR="00513243" w:rsidRPr="00513243" w:rsidRDefault="00513243" w:rsidP="00513243">
            <w:r w:rsidRPr="00513243">
              <w:t xml:space="preserve">A tal proposito il training della rete neurale avverrà tramite un </w:t>
            </w:r>
            <w:proofErr w:type="spellStart"/>
            <w:r w:rsidRPr="00513243">
              <w:t>dataset</w:t>
            </w:r>
            <w:proofErr w:type="spellEnd"/>
            <w:r w:rsidRPr="00513243">
              <w:t xml:space="preserve"> con le</w:t>
            </w:r>
            <w:r>
              <w:t xml:space="preserve"> </w:t>
            </w:r>
            <w:r w:rsidRPr="00513243">
              <w:t xml:space="preserve">abitudini </w:t>
            </w:r>
            <w:r w:rsidR="00524E9C">
              <w:t xml:space="preserve">di </w:t>
            </w:r>
            <w:r w:rsidRPr="00513243">
              <w:t>“</w:t>
            </w:r>
            <w:r>
              <w:t>temperatura</w:t>
            </w:r>
            <w:r w:rsidRPr="00513243">
              <w:t>”</w:t>
            </w:r>
            <w:r>
              <w:t xml:space="preserve"> </w:t>
            </w:r>
            <w:r w:rsidRPr="00513243">
              <w:t>delle persone.</w:t>
            </w:r>
            <w:r>
              <w:t xml:space="preserve"> </w:t>
            </w:r>
            <w:r w:rsidRPr="00513243">
              <w:t>Il risultato dei</w:t>
            </w:r>
            <w:r>
              <w:t xml:space="preserve"> </w:t>
            </w:r>
            <w:r w:rsidRPr="00513243">
              <w:t>dati analizzati verrà</w:t>
            </w:r>
            <w:r>
              <w:t xml:space="preserve"> </w:t>
            </w:r>
            <w:r w:rsidRPr="00513243">
              <w:t>trasmesso dall’ANALYZER</w:t>
            </w:r>
            <w:r>
              <w:t xml:space="preserve"> </w:t>
            </w:r>
            <w:r w:rsidRPr="00513243">
              <w:t xml:space="preserve">al PLANNER sempre tramite </w:t>
            </w:r>
            <w:proofErr w:type="spellStart"/>
            <w:r w:rsidR="00524E9C">
              <w:t>Mqtt</w:t>
            </w:r>
            <w:proofErr w:type="spellEnd"/>
            <w:r w:rsidRPr="00513243">
              <w:t>.</w:t>
            </w:r>
          </w:p>
          <w:p w14:paraId="77C692BE" w14:textId="323D982C" w:rsidR="00513243" w:rsidRPr="00513243" w:rsidRDefault="00513243" w:rsidP="00513243"/>
        </w:tc>
      </w:tr>
      <w:tr w:rsidR="00513243" w:rsidRPr="00FB4614" w14:paraId="2A254AC9" w14:textId="77777777" w:rsidTr="00EB62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6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4259B9BE" w14:textId="77777777" w:rsidR="00513243" w:rsidRDefault="00513243" w:rsidP="00513243">
            <w:pPr>
              <w:pStyle w:val="Titolo3"/>
              <w:outlineLvl w:val="2"/>
            </w:pPr>
            <w:r>
              <w:lastRenderedPageBreak/>
              <w:t>Planning</w:t>
            </w:r>
          </w:p>
          <w:p w14:paraId="0880C0F3" w14:textId="1F92121B" w:rsidR="00513243" w:rsidRDefault="00513243" w:rsidP="00B1133A">
            <w:r w:rsidRPr="00513243">
              <w:t xml:space="preserve">In base alla fase di analisi il </w:t>
            </w:r>
            <w:r w:rsidR="00DD6680">
              <w:t>P</w:t>
            </w:r>
            <w:r w:rsidRPr="00513243">
              <w:t>lanner avrà il compito di elaborare la migliore strategia da effettuare</w:t>
            </w:r>
            <w:r>
              <w:t xml:space="preserve"> in base all’analisi effettuata precedentemente e attraverso gli standard </w:t>
            </w:r>
            <w:r w:rsidR="00DD6680">
              <w:t>vitali da</w:t>
            </w:r>
            <w:r>
              <w:t xml:space="preserve"> rispettare.</w:t>
            </w:r>
          </w:p>
          <w:p w14:paraId="0C0C3C67" w14:textId="3C5D00A8" w:rsidR="00513243" w:rsidRDefault="00DD6680" w:rsidP="00B1133A">
            <w:r>
              <w:t xml:space="preserve">La comunicazione all’esecutore avverrà attraverso un canale di </w:t>
            </w:r>
            <w:proofErr w:type="spellStart"/>
            <w:r w:rsidR="00524E9C">
              <w:t>Mqtt</w:t>
            </w:r>
            <w:proofErr w:type="spellEnd"/>
            <w:r>
              <w:t>.</w:t>
            </w:r>
          </w:p>
          <w:p w14:paraId="2240C72A" w14:textId="47470EB6" w:rsidR="00DD6680" w:rsidRDefault="00DD6680" w:rsidP="00B1133A"/>
        </w:tc>
      </w:tr>
      <w:tr w:rsidR="00520A39" w:rsidRPr="00FB4614" w14:paraId="2461C09F" w14:textId="77777777" w:rsidTr="00EB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68D8FF74" w14:textId="77777777" w:rsidR="00EB6271" w:rsidRPr="00520A39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Executing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67CCFBE6" w14:textId="5C327144" w:rsidR="00EB6271" w:rsidRDefault="00EB6271" w:rsidP="00EB6271">
            <w:r w:rsidRPr="00DD6680">
              <w:t>Si occupa tramite attuatori dell’esecuzioni di</w:t>
            </w:r>
            <w:r>
              <w:t xml:space="preserve"> </w:t>
            </w:r>
            <w:r w:rsidRPr="00DD6680">
              <w:t xml:space="preserve">azioni volte ad un cambiamento </w:t>
            </w:r>
            <w:proofErr w:type="spellStart"/>
            <w:r w:rsidRPr="00DD6680">
              <w:t>nell’environment</w:t>
            </w:r>
            <w:proofErr w:type="spellEnd"/>
            <w:r w:rsidRPr="00DD6680">
              <w:t xml:space="preserve"> (se il ciclo MAP ha prodotto e “ritenuto opportuno” una strategi</w:t>
            </w:r>
            <w:r>
              <w:t xml:space="preserve">a). I vari comandi </w:t>
            </w:r>
            <w:r w:rsidRPr="001313BE">
              <w:t xml:space="preserve">da </w:t>
            </w:r>
            <w:r w:rsidR="00524E9C" w:rsidRPr="001313BE">
              <w:t>eseguire verranno</w:t>
            </w:r>
            <w:r w:rsidRPr="001313BE">
              <w:t xml:space="preserve"> </w:t>
            </w:r>
            <w:r w:rsidR="00524E9C" w:rsidRPr="001313BE">
              <w:t>trasmessi agli attuatori</w:t>
            </w:r>
            <w:r>
              <w:t xml:space="preserve"> </w:t>
            </w:r>
            <w:r w:rsidRPr="001313BE">
              <w:t xml:space="preserve">direttamente </w:t>
            </w:r>
            <w:r w:rsidR="000F13D9">
              <w:t>attraverso</w:t>
            </w:r>
            <w:r w:rsidRPr="001313BE">
              <w:t xml:space="preserve"> un canale apposito.</w:t>
            </w:r>
          </w:p>
          <w:p w14:paraId="6FF1A55C" w14:textId="77777777" w:rsidR="00520A39" w:rsidRDefault="00520A39" w:rsidP="00B1133A"/>
        </w:tc>
      </w:tr>
      <w:tr w:rsidR="00EB6271" w:rsidRPr="00FB4614" w14:paraId="769EEB89" w14:textId="77777777" w:rsidTr="00EB62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71539CC5" w14:textId="77777777" w:rsidR="00EB6271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u w:val="single"/>
              </w:rPr>
              <w:t>Kwnoledge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2FB2130D" w14:textId="77777777" w:rsidR="00EB6271" w:rsidRDefault="00EB6271" w:rsidP="00EB6271">
            <w:r>
              <w:t xml:space="preserve">Tale operazione avverrà tramite </w:t>
            </w:r>
            <w:proofErr w:type="spellStart"/>
            <w:r>
              <w:t>Kubernetes</w:t>
            </w:r>
            <w:proofErr w:type="spellEnd"/>
            <w:r>
              <w:t xml:space="preserve"> che permetterà di essere conoscenza costantemente della situazione delle componenti e attuare delle politiche di </w:t>
            </w:r>
            <w:proofErr w:type="spellStart"/>
            <w:r>
              <w:t>recovery</w:t>
            </w:r>
            <w:proofErr w:type="spellEnd"/>
            <w:r>
              <w:t xml:space="preserve"> e </w:t>
            </w:r>
            <w:proofErr w:type="spellStart"/>
            <w:r>
              <w:t>monitoring</w:t>
            </w:r>
            <w:proofErr w:type="spellEnd"/>
            <w:r>
              <w:t xml:space="preserve"> delle varie componenti.</w:t>
            </w:r>
          </w:p>
          <w:p w14:paraId="6FB10F25" w14:textId="77777777" w:rsidR="00EB6271" w:rsidRDefault="00EB6271" w:rsidP="00B1133A"/>
        </w:tc>
      </w:tr>
    </w:tbl>
    <w:p w14:paraId="1D8D38D2" w14:textId="77777777" w:rsidR="00EB6271" w:rsidRPr="00520A39" w:rsidRDefault="00EB6271" w:rsidP="00DD6680"/>
    <w:p w14:paraId="6D4D3E17" w14:textId="309BF53A" w:rsidR="00DD6680" w:rsidRPr="00520A39" w:rsidRDefault="005E7244" w:rsidP="005E7244">
      <w:pPr>
        <w:jc w:val="center"/>
      </w:pPr>
      <w:r>
        <w:rPr>
          <w:noProof/>
        </w:rPr>
        <w:drawing>
          <wp:inline distT="0" distB="0" distL="0" distR="0" wp14:anchorId="6A1B8683" wp14:editId="1FF51FFE">
            <wp:extent cx="3675155" cy="17714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55" cy="17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80" w:rsidRPr="00520A39" w:rsidSect="00A30AAD">
      <w:footerReference w:type="default" r:id="rId14"/>
      <w:pgSz w:w="11906" w:h="16838" w:code="9"/>
      <w:pgMar w:top="851" w:right="567" w:bottom="851" w:left="567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176C" w14:textId="77777777" w:rsidR="00AF4149" w:rsidRDefault="00AF4149" w:rsidP="002602A6">
      <w:r>
        <w:separator/>
      </w:r>
    </w:p>
    <w:p w14:paraId="225D8C63" w14:textId="77777777" w:rsidR="00AF4149" w:rsidRDefault="00AF4149" w:rsidP="002602A6"/>
    <w:p w14:paraId="79DF7912" w14:textId="77777777" w:rsidR="00AF4149" w:rsidRDefault="00AF4149"/>
    <w:p w14:paraId="0D348FD8" w14:textId="77777777" w:rsidR="00AF4149" w:rsidRDefault="00AF4149"/>
  </w:endnote>
  <w:endnote w:type="continuationSeparator" w:id="0">
    <w:p w14:paraId="070793F0" w14:textId="77777777" w:rsidR="00AF4149" w:rsidRDefault="00AF4149" w:rsidP="002602A6">
      <w:r>
        <w:continuationSeparator/>
      </w:r>
    </w:p>
    <w:p w14:paraId="48C301A1" w14:textId="77777777" w:rsidR="00AF4149" w:rsidRDefault="00AF4149" w:rsidP="002602A6"/>
    <w:p w14:paraId="7C22541A" w14:textId="77777777" w:rsidR="00AF4149" w:rsidRDefault="00AF4149"/>
    <w:p w14:paraId="4C0168C0" w14:textId="77777777" w:rsidR="00AF4149" w:rsidRDefault="00AF4149"/>
  </w:endnote>
  <w:endnote w:type="continuationNotice" w:id="1">
    <w:p w14:paraId="737FF764" w14:textId="77777777" w:rsidR="00AF4149" w:rsidRDefault="00AF414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7F39" w14:textId="77777777" w:rsidR="00A86F70" w:rsidRPr="00D91D1F" w:rsidRDefault="00AF4149" w:rsidP="007200E1">
    <w:pPr>
      <w:pStyle w:val="Pidipagina"/>
      <w:jc w:val="center"/>
      <w:rPr>
        <w:rFonts w:asciiTheme="majorHAnsi" w:hAnsiTheme="majorHAnsi"/>
        <w:sz w:val="28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Titolo4Carattere"/>
          <w:rFonts w:asciiTheme="majorHAnsi" w:hAnsiTheme="majorHAnsi"/>
          <w:sz w:val="28"/>
        </w:rPr>
      </w:sdtEndPr>
      <w:sdtContent>
        <w:r w:rsidR="008638B0" w:rsidRPr="0007549F">
          <w:rPr>
            <w:rStyle w:val="Titolo4Carattere"/>
            <w:lang w:bidi="it-IT"/>
          </w:rPr>
          <w:fldChar w:fldCharType="begin"/>
        </w:r>
        <w:r w:rsidR="008638B0" w:rsidRPr="0007549F">
          <w:rPr>
            <w:rStyle w:val="Titolo4Carattere"/>
            <w:lang w:bidi="it-IT"/>
          </w:rPr>
          <w:instrText xml:space="preserve"> PAGE   \* MERGEFORMAT </w:instrText>
        </w:r>
        <w:r w:rsidR="008638B0" w:rsidRPr="0007549F">
          <w:rPr>
            <w:rStyle w:val="Titolo4Carattere"/>
            <w:lang w:bidi="it-IT"/>
          </w:rPr>
          <w:fldChar w:fldCharType="separate"/>
        </w:r>
        <w:r w:rsidR="004A49D1">
          <w:rPr>
            <w:rStyle w:val="Titolo4Carattere"/>
            <w:noProof/>
            <w:lang w:bidi="it-IT"/>
          </w:rPr>
          <w:t>4</w:t>
        </w:r>
        <w:r w:rsidR="008638B0" w:rsidRPr="0007549F">
          <w:rPr>
            <w:rStyle w:val="Titolo4Carattere"/>
            <w:lang w:bidi="it-IT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79ED" w14:textId="77777777" w:rsidR="00AF4149" w:rsidRDefault="00AF4149" w:rsidP="002602A6">
      <w:r>
        <w:separator/>
      </w:r>
    </w:p>
    <w:p w14:paraId="12C26107" w14:textId="77777777" w:rsidR="00AF4149" w:rsidRDefault="00AF4149" w:rsidP="002602A6"/>
    <w:p w14:paraId="4610FA8C" w14:textId="77777777" w:rsidR="00AF4149" w:rsidRDefault="00AF4149"/>
    <w:p w14:paraId="14689EC2" w14:textId="77777777" w:rsidR="00AF4149" w:rsidRDefault="00AF4149"/>
  </w:footnote>
  <w:footnote w:type="continuationSeparator" w:id="0">
    <w:p w14:paraId="5476BE01" w14:textId="77777777" w:rsidR="00AF4149" w:rsidRDefault="00AF4149" w:rsidP="002602A6">
      <w:r>
        <w:continuationSeparator/>
      </w:r>
    </w:p>
    <w:p w14:paraId="6A641F9A" w14:textId="77777777" w:rsidR="00AF4149" w:rsidRDefault="00AF4149" w:rsidP="002602A6"/>
    <w:p w14:paraId="1E1D3EB9" w14:textId="77777777" w:rsidR="00AF4149" w:rsidRDefault="00AF4149"/>
    <w:p w14:paraId="62FC08A3" w14:textId="77777777" w:rsidR="00AF4149" w:rsidRDefault="00AF4149"/>
  </w:footnote>
  <w:footnote w:type="continuationNotice" w:id="1">
    <w:p w14:paraId="41F97D3E" w14:textId="77777777" w:rsidR="00AF4149" w:rsidRDefault="00AF4149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Elementowiki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Vocewiki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Numeroelenco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4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5"/>
  </w:num>
  <w:num w:numId="23">
    <w:abstractNumId w:val="15"/>
  </w:num>
  <w:num w:numId="24">
    <w:abstractNumId w:val="20"/>
  </w:num>
  <w:num w:numId="25">
    <w:abstractNumId w:val="36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3"/>
  </w:num>
  <w:num w:numId="30">
    <w:abstractNumId w:val="10"/>
  </w:num>
  <w:num w:numId="31">
    <w:abstractNumId w:val="34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4A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A624A"/>
    <w:rsid w:val="000D5A58"/>
    <w:rsid w:val="000E149A"/>
    <w:rsid w:val="000E53B8"/>
    <w:rsid w:val="000F13D9"/>
    <w:rsid w:val="000F3A87"/>
    <w:rsid w:val="000F45B1"/>
    <w:rsid w:val="00102BAD"/>
    <w:rsid w:val="0012114E"/>
    <w:rsid w:val="001257BA"/>
    <w:rsid w:val="001313BE"/>
    <w:rsid w:val="0013505D"/>
    <w:rsid w:val="00153EAC"/>
    <w:rsid w:val="00154431"/>
    <w:rsid w:val="001567CC"/>
    <w:rsid w:val="00177F7A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E5C84"/>
    <w:rsid w:val="00234190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507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E394D"/>
    <w:rsid w:val="003F5E9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49D1"/>
    <w:rsid w:val="004A7EA3"/>
    <w:rsid w:val="004E35A4"/>
    <w:rsid w:val="004F7727"/>
    <w:rsid w:val="00505665"/>
    <w:rsid w:val="005059BB"/>
    <w:rsid w:val="00513243"/>
    <w:rsid w:val="00520A39"/>
    <w:rsid w:val="00524E9C"/>
    <w:rsid w:val="00551FE3"/>
    <w:rsid w:val="005A560B"/>
    <w:rsid w:val="005B14BE"/>
    <w:rsid w:val="005B57C1"/>
    <w:rsid w:val="005C02EC"/>
    <w:rsid w:val="005E7244"/>
    <w:rsid w:val="005F3FDB"/>
    <w:rsid w:val="00600DF4"/>
    <w:rsid w:val="0063416A"/>
    <w:rsid w:val="0063425A"/>
    <w:rsid w:val="00635484"/>
    <w:rsid w:val="00636002"/>
    <w:rsid w:val="0063699B"/>
    <w:rsid w:val="00642E72"/>
    <w:rsid w:val="00643F7D"/>
    <w:rsid w:val="006B3089"/>
    <w:rsid w:val="006E57A7"/>
    <w:rsid w:val="006F6801"/>
    <w:rsid w:val="00704735"/>
    <w:rsid w:val="00714571"/>
    <w:rsid w:val="007200E1"/>
    <w:rsid w:val="00721920"/>
    <w:rsid w:val="0075774F"/>
    <w:rsid w:val="007B1225"/>
    <w:rsid w:val="007B2DA3"/>
    <w:rsid w:val="007C2076"/>
    <w:rsid w:val="007C41C0"/>
    <w:rsid w:val="007D3890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6407"/>
    <w:rsid w:val="00884234"/>
    <w:rsid w:val="00885BD5"/>
    <w:rsid w:val="0088696E"/>
    <w:rsid w:val="00891A49"/>
    <w:rsid w:val="00895A41"/>
    <w:rsid w:val="008A3FB6"/>
    <w:rsid w:val="008B4BAA"/>
    <w:rsid w:val="008E3B87"/>
    <w:rsid w:val="008F15B0"/>
    <w:rsid w:val="008F17FD"/>
    <w:rsid w:val="008F5CD7"/>
    <w:rsid w:val="00904477"/>
    <w:rsid w:val="009067AA"/>
    <w:rsid w:val="00931245"/>
    <w:rsid w:val="00937DCA"/>
    <w:rsid w:val="009545C1"/>
    <w:rsid w:val="00955546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0AAD"/>
    <w:rsid w:val="00A34FEC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AF4149"/>
    <w:rsid w:val="00B07F65"/>
    <w:rsid w:val="00B1133A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266B7"/>
    <w:rsid w:val="00C43C78"/>
    <w:rsid w:val="00C4665B"/>
    <w:rsid w:val="00C466CF"/>
    <w:rsid w:val="00C75D68"/>
    <w:rsid w:val="00CB102F"/>
    <w:rsid w:val="00CC27E9"/>
    <w:rsid w:val="00CD01CC"/>
    <w:rsid w:val="00CD40D6"/>
    <w:rsid w:val="00CE7B67"/>
    <w:rsid w:val="00D00ABC"/>
    <w:rsid w:val="00D21330"/>
    <w:rsid w:val="00D45030"/>
    <w:rsid w:val="00D60E3C"/>
    <w:rsid w:val="00D6503D"/>
    <w:rsid w:val="00D82997"/>
    <w:rsid w:val="00D8605F"/>
    <w:rsid w:val="00D91D1F"/>
    <w:rsid w:val="00D91E60"/>
    <w:rsid w:val="00DB2F5C"/>
    <w:rsid w:val="00DB66DE"/>
    <w:rsid w:val="00DC2B77"/>
    <w:rsid w:val="00DC6D18"/>
    <w:rsid w:val="00DD0228"/>
    <w:rsid w:val="00DD6680"/>
    <w:rsid w:val="00DE79B4"/>
    <w:rsid w:val="00DF70B1"/>
    <w:rsid w:val="00E31842"/>
    <w:rsid w:val="00E436CD"/>
    <w:rsid w:val="00E70F24"/>
    <w:rsid w:val="00E957AC"/>
    <w:rsid w:val="00EB5403"/>
    <w:rsid w:val="00EB6271"/>
    <w:rsid w:val="00EB6BF2"/>
    <w:rsid w:val="00ED3D76"/>
    <w:rsid w:val="00ED44C1"/>
    <w:rsid w:val="00EE0538"/>
    <w:rsid w:val="00EE089A"/>
    <w:rsid w:val="00EE0DF5"/>
    <w:rsid w:val="00EF4389"/>
    <w:rsid w:val="00EF4BE1"/>
    <w:rsid w:val="00F12922"/>
    <w:rsid w:val="00F23379"/>
    <w:rsid w:val="00F3069F"/>
    <w:rsid w:val="00F462BE"/>
    <w:rsid w:val="00F657C3"/>
    <w:rsid w:val="00F87713"/>
    <w:rsid w:val="00F9608F"/>
    <w:rsid w:val="00FB4614"/>
    <w:rsid w:val="00FB5E54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96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Titolo1">
    <w:name w:val="heading 1"/>
    <w:basedOn w:val="Normale"/>
    <w:next w:val="Normale"/>
    <w:link w:val="Titolo1Carattere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Titolo3">
    <w:name w:val="heading 3"/>
    <w:next w:val="Normale"/>
    <w:link w:val="Titolo3Carattere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Titolo4">
    <w:name w:val="heading 4"/>
    <w:next w:val="Normale"/>
    <w:link w:val="Titolo4Carattere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Titolo5">
    <w:name w:val="heading 5"/>
    <w:basedOn w:val="Normale"/>
    <w:next w:val="Normale"/>
    <w:link w:val="Titolo5Carattere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"/>
    <w:qFormat/>
    <w:rsid w:val="0013505D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Carattere">
    <w:name w:val="Titolo Carattere"/>
    <w:basedOn w:val="Carpredefinitoparagrafo"/>
    <w:link w:val="Titolo"/>
    <w:uiPriority w:val="1"/>
    <w:rsid w:val="0013505D"/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Titolo5Carattere">
    <w:name w:val="Titolo 5 Carattere"/>
    <w:basedOn w:val="Carpredefinitoparagrafo"/>
    <w:link w:val="Titolo5"/>
    <w:uiPriority w:val="7"/>
    <w:rsid w:val="00F462BE"/>
    <w:rPr>
      <w:color w:val="FFFFFF" w:themeColor="background1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Didascalia">
    <w:name w:val="caption"/>
    <w:basedOn w:val="Normale"/>
    <w:next w:val="Normale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ottotitolo">
    <w:name w:val="Subtitle"/>
    <w:basedOn w:val="Normale"/>
    <w:next w:val="Normale"/>
    <w:link w:val="SottotitoloCarattere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semiHidden/>
    <w:rsid w:val="001257BA"/>
    <w:rPr>
      <w:b/>
      <w:bCs/>
    </w:rPr>
  </w:style>
  <w:style w:type="character" w:styleId="Enfasicorsivo">
    <w:name w:val="Emphasis"/>
    <w:basedOn w:val="Carpredefinitoparagrafo"/>
    <w:uiPriority w:val="20"/>
    <w:semiHidden/>
    <w:rsid w:val="001257BA"/>
    <w:rPr>
      <w:i/>
      <w:iCs/>
    </w:rPr>
  </w:style>
  <w:style w:type="paragraph" w:styleId="Nessunaspaziatura">
    <w:name w:val="No Spacing"/>
    <w:uiPriority w:val="1"/>
    <w:semiHidden/>
    <w:rsid w:val="001257B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B07F65"/>
    <w:rPr>
      <w:color w:val="212745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semiHidden/>
    <w:rsid w:val="001257B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rsid w:val="001257BA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Titolodellibro">
    <w:name w:val="Book Title"/>
    <w:basedOn w:val="Carpredefinitoparagrafo"/>
    <w:uiPriority w:val="33"/>
    <w:semiHidden/>
    <w:rsid w:val="001257BA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qFormat/>
    <w:rsid w:val="001257B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257BA"/>
    <w:rPr>
      <w:color w:val="808080"/>
    </w:rPr>
  </w:style>
  <w:style w:type="table" w:styleId="Grigliatabella">
    <w:name w:val="Table Grid"/>
    <w:basedOn w:val="Tabellanormale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Tabellagriglia1chiara">
    <w:name w:val="Grid Table 1 Light"/>
    <w:basedOn w:val="Tabellanormale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io1">
    <w:name w:val="Calendario 1"/>
    <w:basedOn w:val="Tabellanormale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Paragrafoelenco">
    <w:name w:val="List Paragraph"/>
    <w:basedOn w:val="Normale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Collegamentoipertestuale">
    <w:name w:val="Hyperlink"/>
    <w:basedOn w:val="Carpredefinitoparagrafo"/>
    <w:uiPriority w:val="99"/>
    <w:rsid w:val="002A78F8"/>
    <w:rPr>
      <w:color w:val="236B58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07F65"/>
    <w:rPr>
      <w:color w:val="000000" w:themeColor="text1"/>
    </w:rPr>
  </w:style>
  <w:style w:type="paragraph" w:styleId="Pidipagina">
    <w:name w:val="footer"/>
    <w:basedOn w:val="Normale"/>
    <w:link w:val="PidipaginaCarattere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07F65"/>
    <w:rPr>
      <w:color w:val="000000" w:themeColor="text1"/>
    </w:rPr>
  </w:style>
  <w:style w:type="table" w:styleId="Tabellagriglia3-colore6">
    <w:name w:val="Grid Table 3 Accent 6"/>
    <w:basedOn w:val="Tabellanormale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Elenco2">
    <w:name w:val="List 2"/>
    <w:basedOn w:val="Normale"/>
    <w:uiPriority w:val="99"/>
    <w:semiHidden/>
    <w:rsid w:val="00D60E3C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rsid w:val="00D60E3C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rsid w:val="00D60E3C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rsid w:val="00D60E3C"/>
    <w:pPr>
      <w:ind w:left="1800" w:hanging="360"/>
      <w:contextualSpacing/>
    </w:pPr>
  </w:style>
  <w:style w:type="paragraph" w:styleId="Elenco">
    <w:name w:val="List"/>
    <w:basedOn w:val="Normale"/>
    <w:uiPriority w:val="99"/>
    <w:semiHidden/>
    <w:rsid w:val="00D60E3C"/>
    <w:pPr>
      <w:ind w:left="360" w:hanging="36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Elementowiki">
    <w:name w:val="Elemento wiki"/>
    <w:basedOn w:val="Normale"/>
    <w:next w:val="Vocewiki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Collegamentovisitato">
    <w:name w:val="FollowedHyperlink"/>
    <w:basedOn w:val="Carpredefinitoparagrafo"/>
    <w:uiPriority w:val="99"/>
    <w:semiHidden/>
    <w:rsid w:val="00AD6D69"/>
    <w:rPr>
      <w:color w:val="205774" w:themeColor="followedHyperlink"/>
      <w:u w:val="single"/>
    </w:rPr>
  </w:style>
  <w:style w:type="paragraph" w:customStyle="1" w:styleId="Testotabella">
    <w:name w:val="Testo tabella"/>
    <w:basedOn w:val="Normale"/>
    <w:autoRedefine/>
    <w:uiPriority w:val="8"/>
    <w:qFormat/>
    <w:rsid w:val="000323EE"/>
    <w:pPr>
      <w:spacing w:before="20" w:after="20"/>
    </w:pPr>
  </w:style>
  <w:style w:type="paragraph" w:customStyle="1" w:styleId="Vocewiki1">
    <w:name w:val="Voce wiki 1"/>
    <w:next w:val="Vocewiki2"/>
    <w:link w:val="CarVocewiki1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Vocewiki2">
    <w:name w:val="Voce wiki 2"/>
    <w:basedOn w:val="Vocewiki1"/>
    <w:next w:val="Vocewiki3"/>
    <w:link w:val="CarVocewiki2"/>
    <w:uiPriority w:val="12"/>
    <w:qFormat/>
    <w:rsid w:val="009067AA"/>
    <w:rPr>
      <w:color w:val="C2260C" w:themeColor="accent6" w:themeShade="BF"/>
    </w:rPr>
  </w:style>
  <w:style w:type="character" w:customStyle="1" w:styleId="CarVocewiki1">
    <w:name w:val="Car. Voce wiki 1"/>
    <w:basedOn w:val="Carpredefinitoparagrafo"/>
    <w:link w:val="Vocewiki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Vocewiki3">
    <w:name w:val="Voce wiki 3"/>
    <w:basedOn w:val="Vocewiki1"/>
    <w:next w:val="Vocewiki1"/>
    <w:link w:val="CarVocewiki3"/>
    <w:uiPriority w:val="13"/>
    <w:qFormat/>
    <w:rsid w:val="009067AA"/>
    <w:rPr>
      <w:color w:val="23735D" w:themeColor="accent4" w:themeShade="80"/>
    </w:rPr>
  </w:style>
  <w:style w:type="character" w:customStyle="1" w:styleId="CarVocewiki2">
    <w:name w:val="Car. Voce wiki 2"/>
    <w:basedOn w:val="Carpredefinitoparagrafo"/>
    <w:link w:val="Vocewiki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CarVocewiki3">
    <w:name w:val="Car. Voce wiki 3"/>
    <w:basedOn w:val="Carpredefinitoparagrafo"/>
    <w:link w:val="Vocewiki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Vocewiki4">
    <w:name w:val="Voce wiki 4"/>
    <w:basedOn w:val="Normale"/>
    <w:next w:val="Normale"/>
    <w:link w:val="CarVocewiki4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CarVocewiki4">
    <w:name w:val="Car. Voce wiki 4"/>
    <w:basedOn w:val="Carpredefinitoparagrafo"/>
    <w:link w:val="Vocewiki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Menzionenonrisolta1">
    <w:name w:val="Menzione non risolta1"/>
    <w:basedOn w:val="Carpredefinitoparagrafo"/>
    <w:uiPriority w:val="99"/>
    <w:semiHidden/>
    <w:rsid w:val="00E70F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Puntoelenco">
    <w:name w:val="List Bullet"/>
    <w:basedOn w:val="Normale"/>
    <w:uiPriority w:val="99"/>
    <w:rsid w:val="007200E1"/>
    <w:pPr>
      <w:numPr>
        <w:numId w:val="40"/>
      </w:numPr>
      <w:spacing w:after="0"/>
      <w:contextualSpacing/>
    </w:pPr>
  </w:style>
  <w:style w:type="paragraph" w:styleId="Puntoelenco2">
    <w:name w:val="List Bullet 2"/>
    <w:basedOn w:val="Paragrafoelenco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Numeroelenco">
    <w:name w:val="List Number"/>
    <w:basedOn w:val="Paragrafoelenco"/>
    <w:uiPriority w:val="99"/>
    <w:rsid w:val="007200E1"/>
    <w:pPr>
      <w:numPr>
        <w:numId w:val="38"/>
      </w:numPr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6503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obrava.wordpress.com/2020/07/08/discover-the-top-10-iot-applications-in-202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ssandrosallese/Library/Containers/com.microsoft.Word/Data/Library/Application%20Support/Microsoft/Office/16.0/DTS/Search/%7b42C763D8-773C-5B4F-806F-F29116F60A3E%7dtf452995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5B95884772884E9FD1594AE5206C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DDA8B76-3E8C-AA4D-812C-6C0CD7E695EE}"/>
      </w:docPartPr>
      <w:docPartBody>
        <w:p w:rsidR="00BB1B44" w:rsidRDefault="008C1F9A">
          <w:pPr>
            <w:pStyle w:val="2C5B95884772884E9FD1594AE5206C53"/>
          </w:pPr>
          <w:r w:rsidRPr="00FB4614">
            <w:rPr>
              <w:lang w:bidi="it-IT"/>
            </w:rPr>
            <w:t>Nome progetto:</w:t>
          </w:r>
        </w:p>
      </w:docPartBody>
    </w:docPart>
    <w:docPart>
      <w:docPartPr>
        <w:name w:val="95444BB11ED27B4C9A6AB3CFEF56D2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57F756B-CAF3-6945-A0F8-8ABC8DB07A60}"/>
      </w:docPartPr>
      <w:docPartBody>
        <w:p w:rsidR="00BB1B44" w:rsidRDefault="008C1F9A">
          <w:pPr>
            <w:pStyle w:val="95444BB11ED27B4C9A6AB3CFEF56D2FC"/>
          </w:pPr>
          <w:r w:rsidRPr="00FB4614">
            <w:rPr>
              <w:lang w:bidi="it-IT"/>
            </w:rPr>
            <w:t>Partecipanti</w:t>
          </w:r>
        </w:p>
      </w:docPartBody>
    </w:docPart>
    <w:docPart>
      <w:docPartPr>
        <w:name w:val="216A532EE054CE4D8E6014E6435A08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5CF3EC-48D1-F34C-91B3-DDB8081DB9C4}"/>
      </w:docPartPr>
      <w:docPartBody>
        <w:p w:rsidR="00BB1B44" w:rsidRDefault="008C1F9A">
          <w:pPr>
            <w:pStyle w:val="216A532EE054CE4D8E6014E6435A0845"/>
          </w:pPr>
          <w:r w:rsidRPr="00FB4614">
            <w:rPr>
              <w:lang w:bidi="it-I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2"/>
    <w:rsid w:val="001D0225"/>
    <w:rsid w:val="00420A85"/>
    <w:rsid w:val="008C1F9A"/>
    <w:rsid w:val="00BB1B44"/>
    <w:rsid w:val="00C8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C5B95884772884E9FD1594AE5206C53">
    <w:name w:val="2C5B95884772884E9FD1594AE5206C53"/>
  </w:style>
  <w:style w:type="paragraph" w:customStyle="1" w:styleId="95444BB11ED27B4C9A6AB3CFEF56D2FC">
    <w:name w:val="95444BB11ED27B4C9A6AB3CFEF56D2FC"/>
  </w:style>
  <w:style w:type="paragraph" w:customStyle="1" w:styleId="216A532EE054CE4D8E6014E6435A0845">
    <w:name w:val="216A532EE054CE4D8E6014E6435A0845"/>
  </w:style>
  <w:style w:type="character" w:styleId="Collegamentoipertestuale">
    <w:name w:val="Hyperlink"/>
    <w:basedOn w:val="Carpredefinitoparagrafo"/>
    <w:uiPriority w:val="99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C263A-99B1-47E6-9082-4BE839A0B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{42C763D8-773C-5B4F-806F-F29116F60A3E}tf45299501.dotx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2021-02-07T18:55:00Z</dcterms:created>
  <dcterms:modified xsi:type="dcterms:W3CDTF">2021-02-23T14:22:00Z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